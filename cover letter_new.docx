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29"/>
      </w:tblGrid>
      <w:tr w:rsidR="00125AB1" w:rsidRPr="006658C4" w14:paraId="0AA729D3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2F57ECDD" w14:textId="6DD3C513" w:rsidR="00125AB1" w:rsidRPr="001A4E5F" w:rsidRDefault="00125981" w:rsidP="00E96C92">
            <w:pPr>
              <w:pStyle w:val="Initials"/>
              <w:rPr>
                <w:color w:val="4472C4" w:themeColor="accent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B5D4459" wp14:editId="7413FF98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D12A528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264086B86EAF49FBB54411F739485EC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E323C">
                  <w:t>VA</w:t>
                </w:r>
              </w:sdtContent>
            </w:sdt>
          </w:p>
          <w:p w14:paraId="5B26A271" w14:textId="77777777" w:rsidR="00125AB1" w:rsidRPr="006658C4" w:rsidRDefault="00912DD4" w:rsidP="00125AB1">
            <w:pPr>
              <w:pStyle w:val="Heading3"/>
            </w:pPr>
            <w:sdt>
              <w:sdtPr>
                <w:alias w:val="Contact:"/>
                <w:tag w:val="Contact:"/>
                <w:id w:val="133533816"/>
                <w:placeholder>
                  <w:docPart w:val="8EBCB815477C40A198B2925CB63B21DB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Contact</w:t>
                </w:r>
              </w:sdtContent>
            </w:sdt>
          </w:p>
          <w:p w14:paraId="74329FD1" w14:textId="0468C741" w:rsidR="00125AB1" w:rsidRPr="006658C4" w:rsidRDefault="00EE323C" w:rsidP="00125AB1">
            <w:r>
              <w:t>11 Cedar</w:t>
            </w:r>
            <w:r w:rsidR="000A773B">
              <w:t xml:space="preserve"> Street</w:t>
            </w:r>
          </w:p>
          <w:p w14:paraId="5529FBCD" w14:textId="77777777" w:rsidR="00125AB1" w:rsidRPr="006658C4" w:rsidRDefault="000A773B" w:rsidP="00125AB1">
            <w:r>
              <w:t>Binghamton, NY 13905</w:t>
            </w:r>
          </w:p>
          <w:p w14:paraId="46ADD072" w14:textId="4B69BE5A" w:rsidR="00125AB1" w:rsidRPr="006658C4" w:rsidRDefault="00EE323C" w:rsidP="00125AB1">
            <w:r>
              <w:t>vachary</w:t>
            </w:r>
            <w:r w:rsidR="000A773B">
              <w:t>1@binghamton.edu</w:t>
            </w:r>
          </w:p>
          <w:p w14:paraId="1522919D" w14:textId="749FE0BC" w:rsidR="00125AB1" w:rsidRPr="006658C4" w:rsidRDefault="00EE323C" w:rsidP="00125AB1">
            <w:r>
              <w:t>5126628468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9"/>
            </w:tblGrid>
            <w:tr w:rsidR="00125AB1" w:rsidRPr="006658C4" w14:paraId="49E0418C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6A38F299" w14:textId="57E431C0" w:rsidR="00125AB1" w:rsidRPr="003A05FE" w:rsidRDefault="00912DD4" w:rsidP="00E96C92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8E7142036AF340618C08CCD33D923468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4794">
                        <w:t>Vaibhav Acharya</w:t>
                      </w:r>
                    </w:sdtContent>
                  </w:sdt>
                </w:p>
                <w:p w14:paraId="25BFCB20" w14:textId="4A69DCEF" w:rsidR="00125AB1" w:rsidRPr="006658C4" w:rsidRDefault="00090B07" w:rsidP="00EE323C">
                  <w:pPr>
                    <w:pStyle w:val="Heading2"/>
                    <w:jc w:val="left"/>
                    <w:outlineLvl w:val="1"/>
                  </w:pPr>
                  <w:r>
                    <w:t xml:space="preserve">                                      </w:t>
                  </w:r>
                  <w:sdt>
                    <w:sdtPr>
                      <w:alias w:val="Enter Profession or Industry:"/>
                      <w:tag w:val="Enter Profession or Industry:"/>
                      <w:id w:val="-596704785"/>
                      <w:placeholder>
                        <w:docPart w:val="67CF464A2A174483B225E9199F37914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Pr="00090B07">
                        <w:t>MASTER’S IN COMPUTER SCIENCE</w:t>
                      </w:r>
                    </w:sdtContent>
                  </w:sdt>
                </w:p>
              </w:tc>
            </w:tr>
          </w:tbl>
          <w:p w14:paraId="0CCB8843" w14:textId="5226D1C0" w:rsidR="00AF0064" w:rsidRDefault="00090B07" w:rsidP="00EF7880">
            <w:pPr>
              <w:pStyle w:val="Heading3"/>
            </w:pPr>
            <w:r>
              <w:t>wEB DEVELOPER | FULL STACK DEVELOPER</w:t>
            </w:r>
          </w:p>
          <w:p w14:paraId="1A52118A" w14:textId="77777777" w:rsidR="00EF7880" w:rsidRDefault="00EF7880" w:rsidP="003D1518"/>
          <w:p w14:paraId="6687C4E0" w14:textId="1772AB1B" w:rsidR="00090B07" w:rsidRDefault="00090B07" w:rsidP="003D1518">
            <w:r>
              <w:t xml:space="preserve">I’m a software engineer with </w:t>
            </w:r>
            <w:r>
              <w:t>1</w:t>
            </w:r>
            <w:r>
              <w:t xml:space="preserve">+ </w:t>
            </w:r>
            <w:r>
              <w:t>years’ experience</w:t>
            </w:r>
            <w:r>
              <w:t xml:space="preserve"> working professionally; I’m well known for my work with &amp; on Node.js and React.js.</w:t>
            </w:r>
            <w:r>
              <w:t xml:space="preserve"> </w:t>
            </w:r>
            <w:r w:rsidRPr="00090B07">
              <w:t>I enjoy working on projects where I can have full-stack autonomy and have a say on systems architecture</w:t>
            </w:r>
            <w:r>
              <w:t>.</w:t>
            </w:r>
          </w:p>
          <w:p w14:paraId="251AF1FC" w14:textId="6D584AA4" w:rsidR="00090B07" w:rsidRDefault="00090B07" w:rsidP="003D1518">
            <w:r>
              <w:t>As for programming languages, I know JavaScript</w:t>
            </w:r>
            <w:r>
              <w:t xml:space="preserve"> very well </w:t>
            </w:r>
            <w:r>
              <w:t>and I am always driven to build UI with intent and keep a keen eye for better design and even better ergonomics</w:t>
            </w:r>
            <w:r>
              <w:t>. I mainly focus on MERN, MEAN &amp; MEVN stacks.</w:t>
            </w:r>
          </w:p>
          <w:p w14:paraId="5D3001A4" w14:textId="77777777" w:rsidR="00090B07" w:rsidRDefault="00090B07" w:rsidP="003D1518"/>
          <w:p w14:paraId="6E114F11" w14:textId="2A9CD1F9" w:rsidR="00263A4F" w:rsidRPr="003E349A" w:rsidRDefault="00633590" w:rsidP="003D1518">
            <w:pPr>
              <w:rPr>
                <w:i/>
              </w:rPr>
            </w:pPr>
            <w:r>
              <w:t xml:space="preserve">I am graduating this May with my Master of Science in </w:t>
            </w:r>
            <w:r w:rsidR="00263A4F">
              <w:t>Computer Science</w:t>
            </w:r>
            <w:r>
              <w:t xml:space="preserve"> from Binghamton University, State University of New </w:t>
            </w:r>
            <w:r w:rsidR="00263A4F">
              <w:t>York.</w:t>
            </w:r>
            <w:r w:rsidR="00263A4F">
              <w:rPr>
                <w:b/>
              </w:rPr>
              <w:t xml:space="preserve"> My main accomplishment has been working as Research Project Assistant under Prof Steven Moore where I have been designing &amp; developing responsive websites and web applications in JavaScript technologies. </w:t>
            </w:r>
            <w:r w:rsidR="000C0E14" w:rsidRPr="003E349A">
              <w:t xml:space="preserve">I </w:t>
            </w:r>
            <w:r w:rsidR="00263A4F" w:rsidRPr="003E349A">
              <w:t xml:space="preserve">have been </w:t>
            </w:r>
            <w:r w:rsidR="000C0E14" w:rsidRPr="003E349A">
              <w:t>able to solidify my classroom experience</w:t>
            </w:r>
            <w:r w:rsidR="00263A4F" w:rsidRPr="003E349A">
              <w:t xml:space="preserve"> </w:t>
            </w:r>
            <w:r w:rsidR="000C0E14" w:rsidRPr="003E349A">
              <w:t xml:space="preserve">and put it to use in the real world during </w:t>
            </w:r>
            <w:r w:rsidR="00263A4F" w:rsidRPr="003E349A">
              <w:t>this work</w:t>
            </w:r>
            <w:r w:rsidR="000C0E14">
              <w:t>.</w:t>
            </w:r>
            <w:r w:rsidR="00CE602B">
              <w:t xml:space="preserve"> </w:t>
            </w:r>
            <w:r w:rsidR="00CE602B" w:rsidRPr="003E349A">
              <w:rPr>
                <w:i/>
              </w:rPr>
              <w:t>I also designed and developed a responsive website www.vaibhavpacharya.github.io (including logo, concept, and design) for my personal blog and portfolio website.</w:t>
            </w:r>
          </w:p>
          <w:p w14:paraId="351A5BAA" w14:textId="77777777" w:rsidR="00090B07" w:rsidRDefault="00090B07" w:rsidP="003D1518"/>
          <w:p w14:paraId="3E96C7E4" w14:textId="2FEF7560" w:rsidR="000C0E14" w:rsidRDefault="00090B07" w:rsidP="003D1518">
            <w:r>
              <w:t>Presently</w:t>
            </w:r>
            <w:r w:rsidR="00263A4F">
              <w:t xml:space="preserve"> I am learning React.js &amp; Redux; building websites and web apps in the same along the way.</w:t>
            </w:r>
          </w:p>
          <w:p w14:paraId="397F5DAE" w14:textId="4AEE568A" w:rsidR="007F6C7E" w:rsidRDefault="00AD4EA8" w:rsidP="003D1518">
            <w:r>
              <w:t xml:space="preserve">In addition to the technical skills that I would bring to your organization, I am a natural leader. </w:t>
            </w:r>
            <w:r w:rsidR="00263A4F">
              <w:t xml:space="preserve">I </w:t>
            </w:r>
            <w:r w:rsidR="00FD13BB">
              <w:t xml:space="preserve">thrive in fast-paced working environments &amp; </w:t>
            </w:r>
            <w:r w:rsidR="00BA072F">
              <w:t>I</w:t>
            </w:r>
            <w:r w:rsidR="00367971">
              <w:t xml:space="preserve"> would be a team’s </w:t>
            </w:r>
            <w:r w:rsidR="003C6D19">
              <w:t>man,</w:t>
            </w:r>
            <w:r w:rsidR="00367971">
              <w:t xml:space="preserve"> or a leader based on the situation </w:t>
            </w:r>
            <w:r w:rsidR="00BA072F">
              <w:t>and</w:t>
            </w:r>
            <w:r w:rsidR="00F16ED9">
              <w:t xml:space="preserve"> would like to use my</w:t>
            </w:r>
            <w:r w:rsidR="00BA072F">
              <w:t xml:space="preserve"> technical skills in the field of </w:t>
            </w:r>
            <w:r w:rsidR="00FD13BB">
              <w:t>Web</w:t>
            </w:r>
            <w:r w:rsidR="00BA072F">
              <w:t xml:space="preserve"> at </w:t>
            </w:r>
            <w:r w:rsidR="00FD13BB">
              <w:t xml:space="preserve">your esteemed </w:t>
            </w:r>
            <w:r w:rsidR="00FA4794">
              <w:t>organization</w:t>
            </w:r>
            <w:r w:rsidR="00BA072F">
              <w:rPr>
                <w:b/>
              </w:rPr>
              <w:t>.</w:t>
            </w:r>
            <w:r w:rsidR="00BA072F">
              <w:t xml:space="preserve"> </w:t>
            </w:r>
          </w:p>
          <w:p w14:paraId="6639AC9B" w14:textId="77777777" w:rsidR="007F6C7E" w:rsidRDefault="007F6C7E" w:rsidP="003D1518"/>
          <w:p w14:paraId="4D9FB2B0" w14:textId="51BC4F5E" w:rsidR="007F6C7E" w:rsidRDefault="00E51F07" w:rsidP="003D1518">
            <w:r>
              <w:t xml:space="preserve">I believe that my skills and experience make me an excellent match for this position. Looking forward to </w:t>
            </w:r>
            <w:r w:rsidR="003C6D19">
              <w:t>discussing</w:t>
            </w:r>
            <w:r>
              <w:t xml:space="preserve"> more in person. In the meantime, I thank you for your time and interest. </w:t>
            </w:r>
          </w:p>
          <w:p w14:paraId="0296F7DD" w14:textId="77777777" w:rsidR="00125AB1" w:rsidRPr="006658C4" w:rsidRDefault="00912DD4" w:rsidP="00125AB1">
            <w:pPr>
              <w:pStyle w:val="Closing"/>
            </w:pPr>
            <w:sdt>
              <w:sdtPr>
                <w:alias w:val="Sincerely:"/>
                <w:tag w:val="Sincerely:"/>
                <w:id w:val="1448966695"/>
                <w:placeholder>
                  <w:docPart w:val="EA41C8FC415F4609AC7875988513A146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Sincerely</w:t>
                </w:r>
              </w:sdtContent>
            </w:sdt>
            <w:r w:rsidR="00125AB1" w:rsidRPr="006658C4">
              <w:t>,</w:t>
            </w:r>
          </w:p>
          <w:sdt>
            <w:sdtPr>
              <w:alias w:val="Enter your name:"/>
              <w:tag w:val="Enter your name:"/>
              <w:id w:val="1307041948"/>
              <w:placeholder>
                <w:docPart w:val="714F6EE18C3448BE9CC47669B30EAC4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74AF784D" w14:textId="20A3073A" w:rsidR="004D7F4E" w:rsidRPr="00EF7109" w:rsidRDefault="00EE323C" w:rsidP="003A05FE">
                <w:pPr>
                  <w:pStyle w:val="Signature"/>
                </w:pPr>
                <w:r>
                  <w:t>V</w:t>
                </w:r>
                <w:r w:rsidR="00FA4794">
                  <w:t>aibhav</w:t>
                </w:r>
                <w:r>
                  <w:t xml:space="preserve"> A</w:t>
                </w:r>
                <w:r w:rsidR="00FA4794">
                  <w:t>charya</w:t>
                </w:r>
              </w:p>
            </w:sdtContent>
          </w:sdt>
        </w:tc>
      </w:tr>
    </w:tbl>
    <w:p w14:paraId="49FC33D5" w14:textId="77777777" w:rsidR="00621FD0" w:rsidRDefault="00621FD0" w:rsidP="003C6D19">
      <w:pPr>
        <w:pStyle w:val="NoSpacing"/>
      </w:pPr>
    </w:p>
    <w:sectPr w:rsidR="00621FD0" w:rsidSect="007F6C7E">
      <w:footerReference w:type="default" r:id="rId8"/>
      <w:pgSz w:w="12240" w:h="15840"/>
      <w:pgMar w:top="864" w:right="864" w:bottom="450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B788D" w14:textId="77777777" w:rsidR="00912DD4" w:rsidRDefault="00912DD4" w:rsidP="00713050">
      <w:pPr>
        <w:spacing w:line="240" w:lineRule="auto"/>
      </w:pPr>
      <w:r>
        <w:separator/>
      </w:r>
    </w:p>
  </w:endnote>
  <w:endnote w:type="continuationSeparator" w:id="0">
    <w:p w14:paraId="45582C91" w14:textId="77777777" w:rsidR="00912DD4" w:rsidRDefault="00912DD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8EA9A61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DDC6E2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75EDB57" wp14:editId="6D116C00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D0FFA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23978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06929D8" wp14:editId="6D77286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55E69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79F90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F559E3C" wp14:editId="62A41ADE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00CBE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54591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CA7A3E5" wp14:editId="56475B9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63A74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F22F397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8EBCB815477C40A198B2925CB63B21DB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B31389A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A7AA0A19A2B04F3CB45616D11AA884D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A556315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77FDBC67A3AC475AA3A88F45E9754E0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8C6EF47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67CF464A2A174483B225E9199F37914D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2D637AE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7B88E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3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C2FC5" w14:textId="77777777" w:rsidR="00912DD4" w:rsidRDefault="00912DD4" w:rsidP="00713050">
      <w:pPr>
        <w:spacing w:line="240" w:lineRule="auto"/>
      </w:pPr>
      <w:r>
        <w:separator/>
      </w:r>
    </w:p>
  </w:footnote>
  <w:footnote w:type="continuationSeparator" w:id="0">
    <w:p w14:paraId="44ECD3A3" w14:textId="77777777" w:rsidR="00912DD4" w:rsidRDefault="00912DD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3B"/>
    <w:rsid w:val="00022E2F"/>
    <w:rsid w:val="000353A6"/>
    <w:rsid w:val="0006350A"/>
    <w:rsid w:val="00080795"/>
    <w:rsid w:val="00090B07"/>
    <w:rsid w:val="000A773B"/>
    <w:rsid w:val="000B0C2C"/>
    <w:rsid w:val="000C0E14"/>
    <w:rsid w:val="000E5C48"/>
    <w:rsid w:val="0011675E"/>
    <w:rsid w:val="00125981"/>
    <w:rsid w:val="00125AB1"/>
    <w:rsid w:val="00135EC8"/>
    <w:rsid w:val="00151C62"/>
    <w:rsid w:val="00184BAC"/>
    <w:rsid w:val="001A4E5F"/>
    <w:rsid w:val="001B04B5"/>
    <w:rsid w:val="001B403A"/>
    <w:rsid w:val="00217980"/>
    <w:rsid w:val="00223B22"/>
    <w:rsid w:val="00236E19"/>
    <w:rsid w:val="00247A2D"/>
    <w:rsid w:val="00263A4F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67971"/>
    <w:rsid w:val="00375460"/>
    <w:rsid w:val="003A05FE"/>
    <w:rsid w:val="003C6D19"/>
    <w:rsid w:val="003D1518"/>
    <w:rsid w:val="003E349A"/>
    <w:rsid w:val="004077FB"/>
    <w:rsid w:val="00424DD9"/>
    <w:rsid w:val="00443F85"/>
    <w:rsid w:val="004717C5"/>
    <w:rsid w:val="00481AF0"/>
    <w:rsid w:val="004A7665"/>
    <w:rsid w:val="004D4DB9"/>
    <w:rsid w:val="004D7F4E"/>
    <w:rsid w:val="00543DB7"/>
    <w:rsid w:val="0055382B"/>
    <w:rsid w:val="005A530F"/>
    <w:rsid w:val="005D4417"/>
    <w:rsid w:val="00610578"/>
    <w:rsid w:val="00621FD0"/>
    <w:rsid w:val="00633590"/>
    <w:rsid w:val="00641630"/>
    <w:rsid w:val="006658C4"/>
    <w:rsid w:val="006703AB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B7AC9"/>
    <w:rsid w:val="007C16C5"/>
    <w:rsid w:val="007C7C1A"/>
    <w:rsid w:val="007F6C7E"/>
    <w:rsid w:val="00811117"/>
    <w:rsid w:val="008640BD"/>
    <w:rsid w:val="00864D4A"/>
    <w:rsid w:val="008A1907"/>
    <w:rsid w:val="008C44E9"/>
    <w:rsid w:val="008E1D0F"/>
    <w:rsid w:val="00912DD4"/>
    <w:rsid w:val="00917ED2"/>
    <w:rsid w:val="009D6855"/>
    <w:rsid w:val="009F75B3"/>
    <w:rsid w:val="00A056FC"/>
    <w:rsid w:val="00A238EE"/>
    <w:rsid w:val="00A3627D"/>
    <w:rsid w:val="00A42540"/>
    <w:rsid w:val="00A961DC"/>
    <w:rsid w:val="00AD1060"/>
    <w:rsid w:val="00AD22CE"/>
    <w:rsid w:val="00AD4EA8"/>
    <w:rsid w:val="00AF0064"/>
    <w:rsid w:val="00B56E1F"/>
    <w:rsid w:val="00B60A88"/>
    <w:rsid w:val="00B66BFE"/>
    <w:rsid w:val="00BA072F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CE602B"/>
    <w:rsid w:val="00D123DB"/>
    <w:rsid w:val="00D375B2"/>
    <w:rsid w:val="00D87154"/>
    <w:rsid w:val="00DE44F8"/>
    <w:rsid w:val="00E024C9"/>
    <w:rsid w:val="00E0736A"/>
    <w:rsid w:val="00E16333"/>
    <w:rsid w:val="00E22E87"/>
    <w:rsid w:val="00E51F07"/>
    <w:rsid w:val="00E8007E"/>
    <w:rsid w:val="00E96C92"/>
    <w:rsid w:val="00EE323C"/>
    <w:rsid w:val="00EF7109"/>
    <w:rsid w:val="00EF7880"/>
    <w:rsid w:val="00F16ED9"/>
    <w:rsid w:val="00F207C0"/>
    <w:rsid w:val="00F20AE5"/>
    <w:rsid w:val="00F30A68"/>
    <w:rsid w:val="00F328B4"/>
    <w:rsid w:val="00F645C7"/>
    <w:rsid w:val="00F87ECA"/>
    <w:rsid w:val="00F9000F"/>
    <w:rsid w:val="00FA4794"/>
    <w:rsid w:val="00FD13B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0DA90"/>
  <w15:chartTrackingRefBased/>
  <w15:docId w15:val="{761FC8AF-8837-4B1C-BBE0-9341673E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ish%20Param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4086B86EAF49FBB54411F73948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AF4DF-4DE0-4188-9A98-68A7C816757D}"/>
      </w:docPartPr>
      <w:docPartBody>
        <w:p w:rsidR="00EF0EAC" w:rsidRDefault="005E781D">
          <w:pPr>
            <w:pStyle w:val="264086B86EAF49FBB54411F739485EC4"/>
          </w:pPr>
          <w:r>
            <w:t>YN</w:t>
          </w:r>
        </w:p>
      </w:docPartBody>
    </w:docPart>
    <w:docPart>
      <w:docPartPr>
        <w:name w:val="8EBCB815477C40A198B2925CB63B2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E9AF6-F174-4552-B9DA-C14D64EAB0B4}"/>
      </w:docPartPr>
      <w:docPartBody>
        <w:p w:rsidR="00EF0EAC" w:rsidRDefault="005E781D">
          <w:pPr>
            <w:pStyle w:val="8EBCB815477C40A198B2925CB63B21DB"/>
          </w:pPr>
          <w:r w:rsidRPr="006658C4">
            <w:t>Contact</w:t>
          </w:r>
        </w:p>
      </w:docPartBody>
    </w:docPart>
    <w:docPart>
      <w:docPartPr>
        <w:name w:val="A7AA0A19A2B04F3CB45616D11AA88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BA819-456F-46C4-A2B7-DE782F3EEB72}"/>
      </w:docPartPr>
      <w:docPartBody>
        <w:p w:rsidR="00EF0EAC" w:rsidRDefault="005E781D">
          <w:pPr>
            <w:pStyle w:val="A7AA0A19A2B04F3CB45616D11AA884D0"/>
          </w:pPr>
          <w:r w:rsidRPr="006658C4">
            <w:t>City, ST ZIP</w:t>
          </w:r>
        </w:p>
      </w:docPartBody>
    </w:docPart>
    <w:docPart>
      <w:docPartPr>
        <w:name w:val="77FDBC67A3AC475AA3A88F45E9754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C3D0C-A2E3-46AD-8262-28BF251D836F}"/>
      </w:docPartPr>
      <w:docPartBody>
        <w:p w:rsidR="00EF0EAC" w:rsidRDefault="005E781D">
          <w:pPr>
            <w:pStyle w:val="77FDBC67A3AC475AA3A88F45E9754E01"/>
          </w:pPr>
          <w:r w:rsidRPr="006658C4">
            <w:t>Telephone</w:t>
          </w:r>
        </w:p>
      </w:docPartBody>
    </w:docPart>
    <w:docPart>
      <w:docPartPr>
        <w:name w:val="8E7142036AF340618C08CCD33D923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E3AB0-1487-447D-B39B-9E40A8A6C9E4}"/>
      </w:docPartPr>
      <w:docPartBody>
        <w:p w:rsidR="00EF0EAC" w:rsidRDefault="005E781D">
          <w:pPr>
            <w:pStyle w:val="8E7142036AF340618C08CCD33D923468"/>
          </w:pPr>
          <w:r>
            <w:t>Your name</w:t>
          </w:r>
        </w:p>
      </w:docPartBody>
    </w:docPart>
    <w:docPart>
      <w:docPartPr>
        <w:name w:val="67CF464A2A174483B225E9199F379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6DED2-449E-43AF-B163-CBDCC8138438}"/>
      </w:docPartPr>
      <w:docPartBody>
        <w:p w:rsidR="00EF0EAC" w:rsidRDefault="005E781D">
          <w:pPr>
            <w:pStyle w:val="67CF464A2A174483B225E9199F37914D"/>
          </w:pPr>
          <w:r>
            <w:t>Profession or Industry</w:t>
          </w:r>
        </w:p>
      </w:docPartBody>
    </w:docPart>
    <w:docPart>
      <w:docPartPr>
        <w:name w:val="EA41C8FC415F4609AC7875988513A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87DF9-F41D-4B7E-A1E4-37DC5C2341C9}"/>
      </w:docPartPr>
      <w:docPartBody>
        <w:p w:rsidR="00EF0EAC" w:rsidRDefault="005E781D">
          <w:pPr>
            <w:pStyle w:val="EA41C8FC415F4609AC7875988513A146"/>
          </w:pPr>
          <w:r w:rsidRPr="006658C4">
            <w:t>Sincerely</w:t>
          </w:r>
        </w:p>
      </w:docPartBody>
    </w:docPart>
    <w:docPart>
      <w:docPartPr>
        <w:name w:val="714F6EE18C3448BE9CC47669B30EA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D2F24-DA44-4DDE-A372-D02EB21E75E2}"/>
      </w:docPartPr>
      <w:docPartBody>
        <w:p w:rsidR="00EF0EAC" w:rsidRDefault="005E781D">
          <w:pPr>
            <w:pStyle w:val="714F6EE18C3448BE9CC47669B30EAC41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AA"/>
    <w:rsid w:val="002D5323"/>
    <w:rsid w:val="005E781D"/>
    <w:rsid w:val="009551F4"/>
    <w:rsid w:val="009677AA"/>
    <w:rsid w:val="00A6113A"/>
    <w:rsid w:val="00B174A0"/>
    <w:rsid w:val="00E14721"/>
    <w:rsid w:val="00E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4086B86EAF49FBB54411F739485EC4">
    <w:name w:val="264086B86EAF49FBB54411F739485EC4"/>
  </w:style>
  <w:style w:type="paragraph" w:customStyle="1" w:styleId="8EBCB815477C40A198B2925CB63B21DB">
    <w:name w:val="8EBCB815477C40A198B2925CB63B21DB"/>
  </w:style>
  <w:style w:type="paragraph" w:customStyle="1" w:styleId="EDF7BB4F97A742B19858E7735C568160">
    <w:name w:val="EDF7BB4F97A742B19858E7735C568160"/>
  </w:style>
  <w:style w:type="paragraph" w:customStyle="1" w:styleId="A7AA0A19A2B04F3CB45616D11AA884D0">
    <w:name w:val="A7AA0A19A2B04F3CB45616D11AA884D0"/>
  </w:style>
  <w:style w:type="paragraph" w:customStyle="1" w:styleId="B92BCFA1549743118AF003FE0B1A6379">
    <w:name w:val="B92BCFA1549743118AF003FE0B1A6379"/>
  </w:style>
  <w:style w:type="paragraph" w:customStyle="1" w:styleId="77FDBC67A3AC475AA3A88F45E9754E01">
    <w:name w:val="77FDBC67A3AC475AA3A88F45E9754E01"/>
  </w:style>
  <w:style w:type="paragraph" w:customStyle="1" w:styleId="8E7142036AF340618C08CCD33D923468">
    <w:name w:val="8E7142036AF340618C08CCD33D923468"/>
  </w:style>
  <w:style w:type="paragraph" w:customStyle="1" w:styleId="67CF464A2A174483B225E9199F37914D">
    <w:name w:val="67CF464A2A174483B225E9199F37914D"/>
  </w:style>
  <w:style w:type="paragraph" w:customStyle="1" w:styleId="E8868EFCC4D24A0F82B918A8EDE88041">
    <w:name w:val="E8868EFCC4D24A0F82B918A8EDE88041"/>
  </w:style>
  <w:style w:type="paragraph" w:customStyle="1" w:styleId="CEBA78B57171467C9E2928AF8306A97C">
    <w:name w:val="CEBA78B57171467C9E2928AF8306A97C"/>
  </w:style>
  <w:style w:type="paragraph" w:customStyle="1" w:styleId="F4B21658EC0946EB948F02F63775A3BE">
    <w:name w:val="F4B21658EC0946EB948F02F63775A3BE"/>
  </w:style>
  <w:style w:type="paragraph" w:customStyle="1" w:styleId="E3601FA30E5A4CDE90A5304DB13535AC">
    <w:name w:val="E3601FA30E5A4CDE90A5304DB13535AC"/>
  </w:style>
  <w:style w:type="paragraph" w:customStyle="1" w:styleId="BA48FC69AB3A42EA8811F3078F5B9EFC">
    <w:name w:val="BA48FC69AB3A42EA8811F3078F5B9EFC"/>
  </w:style>
  <w:style w:type="paragraph" w:customStyle="1" w:styleId="385D6CCD46AA4BB5BAA922509525D141">
    <w:name w:val="385D6CCD46AA4BB5BAA922509525D141"/>
  </w:style>
  <w:style w:type="paragraph" w:customStyle="1" w:styleId="F53AC550B2204F9F9472BACC6EA2B52D">
    <w:name w:val="F53AC550B2204F9F9472BACC6EA2B52D"/>
  </w:style>
  <w:style w:type="paragraph" w:customStyle="1" w:styleId="2E183F9CD0F545B9903384EF011EC0E0">
    <w:name w:val="2E183F9CD0F545B9903384EF011EC0E0"/>
  </w:style>
  <w:style w:type="paragraph" w:customStyle="1" w:styleId="971679F8F4444275A230F112CF7A00AE">
    <w:name w:val="971679F8F4444275A230F112CF7A00AE"/>
  </w:style>
  <w:style w:type="paragraph" w:customStyle="1" w:styleId="EA41C8FC415F4609AC7875988513A146">
    <w:name w:val="EA41C8FC415F4609AC7875988513A146"/>
  </w:style>
  <w:style w:type="paragraph" w:customStyle="1" w:styleId="714F6EE18C3448BE9CC47669B30EAC41">
    <w:name w:val="714F6EE18C3448BE9CC47669B30EAC41"/>
  </w:style>
  <w:style w:type="paragraph" w:customStyle="1" w:styleId="6B00B8C1B2B942AC959704262648715D">
    <w:name w:val="6B00B8C1B2B942AC959704262648715D"/>
    <w:rsid w:val="009677AA"/>
  </w:style>
  <w:style w:type="paragraph" w:customStyle="1" w:styleId="48A9801473884CC7B547330A94227DE5">
    <w:name w:val="48A9801473884CC7B547330A94227DE5"/>
    <w:rsid w:val="009677AA"/>
  </w:style>
  <w:style w:type="paragraph" w:customStyle="1" w:styleId="D353C56CEFB7446C8E5234AB62FFF574">
    <w:name w:val="D353C56CEFB7446C8E5234AB62FFF574"/>
    <w:rsid w:val="00967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1151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MASTER’S IN COMPUTER SCIENCE</dc:subject>
  <dc:creator>Shirish Param</dc:creator>
  <cp:keywords>VA</cp:keywords>
  <dc:description/>
  <cp:lastModifiedBy>Vaibhav Acharya</cp:lastModifiedBy>
  <cp:revision>10</cp:revision>
  <dcterms:created xsi:type="dcterms:W3CDTF">2017-12-30T00:14:00Z</dcterms:created>
  <dcterms:modified xsi:type="dcterms:W3CDTF">2018-03-20T04:53:00Z</dcterms:modified>
  <cp:contentStatus>Vaibhav Acharya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